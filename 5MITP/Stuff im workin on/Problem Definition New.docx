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52CC" w14:textId="77777777" w:rsidR="00DC401F" w:rsidRDefault="006C67F5" w:rsidP="006C67F5">
      <w:pPr>
        <w:pStyle w:val="Heading1"/>
        <w:jc w:val="center"/>
      </w:pPr>
      <w:r>
        <w:t>Problem Definition Template</w:t>
      </w:r>
    </w:p>
    <w:p w14:paraId="21411C7A" w14:textId="77777777" w:rsidR="006C67F5" w:rsidRDefault="006C67F5" w:rsidP="006C67F5"/>
    <w:p w14:paraId="59EE28EB" w14:textId="77777777" w:rsidR="006C67F5" w:rsidRDefault="006C67F5" w:rsidP="00702E1D">
      <w:pPr>
        <w:pStyle w:val="Heading2"/>
      </w:pPr>
      <w:r>
        <w:t>Problem Statement</w:t>
      </w:r>
    </w:p>
    <w:p w14:paraId="1978715B" w14:textId="77777777" w:rsidR="00241163" w:rsidRDefault="00241163" w:rsidP="0001484C">
      <w:pPr>
        <w:spacing w:after="0" w:line="240" w:lineRule="auto"/>
        <w:rPr>
          <w:i/>
          <w:sz w:val="20"/>
          <w:szCs w:val="20"/>
        </w:rPr>
      </w:pPr>
    </w:p>
    <w:p w14:paraId="40B27EC8" w14:textId="2A6E5705" w:rsidR="0001484C" w:rsidRPr="00375E20" w:rsidRDefault="0001484C" w:rsidP="0001484C">
      <w:pPr>
        <w:spacing w:after="0" w:line="240" w:lineRule="auto"/>
        <w:rPr>
          <w:rFonts w:ascii="Times New Roman" w:eastAsia="Times New Roman" w:hAnsi="Times New Roman" w:cs="Times New Roman"/>
          <w:color w:val="002060"/>
          <w:szCs w:val="20"/>
          <w:lang w:eastAsia="en-AU"/>
        </w:rPr>
      </w:pP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The current Software Development course offers very little in the development of games </w:t>
      </w:r>
      <w:r w:rsidR="00CF46B8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using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game engines such as Unity </w:t>
      </w:r>
      <w:r w:rsidR="00CF46B8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or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Unreal Engine.</w:t>
      </w:r>
    </w:p>
    <w:p w14:paraId="1AB68877" w14:textId="77777777" w:rsidR="0001484C" w:rsidRPr="00375E20" w:rsidRDefault="0001484C" w:rsidP="0001484C">
      <w:pPr>
        <w:spacing w:after="0" w:line="240" w:lineRule="auto"/>
        <w:rPr>
          <w:rFonts w:ascii="Times New Roman" w:eastAsia="Times New Roman" w:hAnsi="Times New Roman" w:cs="Times New Roman"/>
          <w:color w:val="002060"/>
          <w:szCs w:val="20"/>
          <w:lang w:eastAsia="en-AU"/>
        </w:rPr>
      </w:pPr>
    </w:p>
    <w:p w14:paraId="40EB9950" w14:textId="3372313A" w:rsidR="00241163" w:rsidRPr="00375E20" w:rsidRDefault="00241163" w:rsidP="0001484C">
      <w:pPr>
        <w:spacing w:after="0" w:line="240" w:lineRule="auto"/>
        <w:rPr>
          <w:rFonts w:ascii="Times New Roman" w:eastAsia="Times New Roman" w:hAnsi="Times New Roman" w:cs="Times New Roman"/>
          <w:color w:val="002060"/>
          <w:szCs w:val="20"/>
          <w:lang w:eastAsia="en-AU"/>
        </w:rPr>
      </w:pP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The purpose of this is to challenge ourselves by </w:t>
      </w:r>
      <w:r w:rsidR="0046103E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creating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a</w:t>
      </w:r>
      <w:r w:rsidR="0046103E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fully functioning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game using</w:t>
      </w:r>
      <w:r w:rsidR="0046103E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the game engine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Unity</w:t>
      </w:r>
      <w:r w:rsidR="0046103E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,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combined with C#. This will prepare us for future employment along with allowing the </w:t>
      </w:r>
      <w:r w:rsidR="0046103E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possibility </w:t>
      </w:r>
      <w:r w:rsidR="00C115C3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for the development of games created with engines </w:t>
      </w:r>
      <w:r w:rsidR="007E0883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like</w:t>
      </w:r>
      <w:r w:rsidR="0042367A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Unity to be </w:t>
      </w:r>
      <w:r w:rsidR="0046103E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included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as part of future </w:t>
      </w:r>
      <w:r w:rsidR="00C115C3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course</w:t>
      </w:r>
      <w:r w:rsidR="00A2711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s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.</w:t>
      </w:r>
    </w:p>
    <w:p w14:paraId="545D9DB0" w14:textId="77777777" w:rsidR="00241163" w:rsidRPr="00375E20" w:rsidRDefault="00241163" w:rsidP="0001484C">
      <w:pPr>
        <w:spacing w:after="0" w:line="240" w:lineRule="auto"/>
        <w:rPr>
          <w:rFonts w:ascii="Times New Roman" w:eastAsia="Times New Roman" w:hAnsi="Times New Roman" w:cs="Times New Roman"/>
          <w:color w:val="002060"/>
          <w:szCs w:val="20"/>
          <w:lang w:eastAsia="en-AU"/>
        </w:rPr>
      </w:pPr>
    </w:p>
    <w:p w14:paraId="50AB3F43" w14:textId="0B37314F" w:rsidR="00241163" w:rsidRPr="00375E20" w:rsidRDefault="00241163" w:rsidP="0001484C">
      <w:pPr>
        <w:spacing w:after="0" w:line="240" w:lineRule="auto"/>
        <w:rPr>
          <w:rFonts w:ascii="Times New Roman" w:eastAsia="Times New Roman" w:hAnsi="Times New Roman" w:cs="Times New Roman"/>
          <w:color w:val="002060"/>
          <w:szCs w:val="20"/>
          <w:lang w:eastAsia="en-AU"/>
        </w:rPr>
      </w:pP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The game will be an </w:t>
      </w:r>
      <w:r w:rsidR="007E0883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adaption of the existing game 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“Connect 4” where </w:t>
      </w:r>
      <w:r w:rsidR="007E0883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the user will have the additional option to swap adjacent pieces with each other instead of only placing disks within the grid.</w:t>
      </w:r>
      <w:r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the </w:t>
      </w:r>
      <w:r w:rsidR="00375E20"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application will be </w:t>
      </w:r>
      <w:r w:rsidR="007E0883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developed</w:t>
      </w:r>
      <w:r w:rsidR="00375E20"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for android users</w:t>
      </w:r>
      <w:r w:rsidR="007E0883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 xml:space="preserve"> and be in a state where it is ready to be deployed on the google play store</w:t>
      </w:r>
      <w:r w:rsidR="00375E20" w:rsidRPr="00375E20">
        <w:rPr>
          <w:rFonts w:ascii="Times New Roman" w:eastAsia="Times New Roman" w:hAnsi="Times New Roman" w:cs="Times New Roman"/>
          <w:color w:val="002060"/>
          <w:szCs w:val="20"/>
          <w:lang w:eastAsia="en-AU"/>
        </w:rPr>
        <w:t>.</w:t>
      </w:r>
    </w:p>
    <w:p w14:paraId="13ADDE6B" w14:textId="77777777" w:rsidR="0001484C" w:rsidRDefault="0001484C" w:rsidP="0001484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0"/>
          <w:szCs w:val="20"/>
          <w:lang w:eastAsia="en-AU"/>
        </w:rPr>
      </w:pPr>
    </w:p>
    <w:p w14:paraId="103A789B" w14:textId="77777777" w:rsidR="0001484C" w:rsidRDefault="0001484C" w:rsidP="0001484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0"/>
          <w:szCs w:val="20"/>
          <w:lang w:eastAsia="en-AU"/>
        </w:rPr>
      </w:pPr>
    </w:p>
    <w:p w14:paraId="2E317B98" w14:textId="77777777" w:rsidR="0001484C" w:rsidRDefault="0001484C" w:rsidP="0001484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0"/>
          <w:szCs w:val="20"/>
          <w:lang w:eastAsia="en-AU"/>
        </w:rPr>
      </w:pPr>
    </w:p>
    <w:p w14:paraId="3B5F5348" w14:textId="77777777" w:rsidR="0001484C" w:rsidRPr="00F74256" w:rsidRDefault="0001484C" w:rsidP="0001484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0"/>
          <w:szCs w:val="20"/>
          <w:lang w:eastAsia="en-AU"/>
        </w:rPr>
      </w:pPr>
    </w:p>
    <w:p w14:paraId="530ABB8F" w14:textId="77777777" w:rsidR="006C67F5" w:rsidRPr="002C04EE" w:rsidRDefault="000050CB" w:rsidP="00702E1D">
      <w:pPr>
        <w:pStyle w:val="Heading2"/>
      </w:pPr>
      <w:r w:rsidRPr="002C04EE">
        <w:t xml:space="preserve">Key Users and Features Used </w:t>
      </w:r>
    </w:p>
    <w:p w14:paraId="5848073F" w14:textId="5E4AD02E" w:rsidR="00F244DC" w:rsidRPr="002C04EE" w:rsidRDefault="000050CB" w:rsidP="000050CB">
      <w:pPr>
        <w:rPr>
          <w:i/>
          <w:sz w:val="20"/>
          <w:szCs w:val="20"/>
        </w:rPr>
      </w:pPr>
      <w:r w:rsidRPr="002C04EE">
        <w:rPr>
          <w:i/>
          <w:sz w:val="20"/>
          <w:szCs w:val="20"/>
        </w:rPr>
        <w:t>Dot point list of the users and the functional features they will need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64"/>
        <w:gridCol w:w="9492"/>
      </w:tblGrid>
      <w:tr w:rsidR="00241163" w:rsidRPr="002C04EE" w14:paraId="70122B60" w14:textId="77777777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5505B" w14:textId="12B1A8CE" w:rsidR="00241163" w:rsidRPr="006C67F5" w:rsidRDefault="00241163" w:rsidP="002411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AU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76CC" w14:textId="28393C99" w:rsidR="00241163" w:rsidRPr="006C67F5" w:rsidRDefault="00241163" w:rsidP="002411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AU"/>
              </w:rPr>
            </w:pPr>
            <w:r w:rsidRPr="002C04EE">
              <w:rPr>
                <w:i/>
                <w:sz w:val="20"/>
                <w:szCs w:val="20"/>
              </w:rPr>
              <w:t xml:space="preserve">An individual </w:t>
            </w:r>
            <w:r>
              <w:rPr>
                <w:i/>
                <w:sz w:val="20"/>
                <w:szCs w:val="20"/>
              </w:rPr>
              <w:t>who uses the application to play rounds of the game</w:t>
            </w:r>
          </w:p>
        </w:tc>
      </w:tr>
    </w:tbl>
    <w:p w14:paraId="0B2BC8EF" w14:textId="77777777" w:rsidR="006C67F5" w:rsidRPr="002C04EE" w:rsidRDefault="006C67F5" w:rsidP="006C67F5">
      <w:pPr>
        <w:rPr>
          <w:i/>
          <w:sz w:val="20"/>
          <w:szCs w:val="20"/>
        </w:rPr>
      </w:pPr>
    </w:p>
    <w:p w14:paraId="29C83FC8" w14:textId="778112FF" w:rsidR="006C67F5" w:rsidRPr="00375E20" w:rsidRDefault="00241163" w:rsidP="006C67F5">
      <w:pPr>
        <w:rPr>
          <w:i/>
          <w:szCs w:val="20"/>
        </w:rPr>
      </w:pPr>
      <w:r w:rsidRPr="00375E20">
        <w:rPr>
          <w:i/>
          <w:szCs w:val="20"/>
        </w:rPr>
        <w:t>User</w:t>
      </w:r>
      <w:r w:rsidR="00375E20" w:rsidRPr="00375E20">
        <w:rPr>
          <w:i/>
          <w:szCs w:val="20"/>
        </w:rPr>
        <w:t>s</w:t>
      </w:r>
      <w:r w:rsidR="000050CB" w:rsidRPr="00375E20">
        <w:rPr>
          <w:i/>
          <w:szCs w:val="20"/>
        </w:rPr>
        <w:t xml:space="preserve"> </w:t>
      </w:r>
      <w:r w:rsidR="007E0883">
        <w:rPr>
          <w:i/>
          <w:szCs w:val="20"/>
        </w:rPr>
        <w:t>must</w:t>
      </w:r>
      <w:r w:rsidR="000050CB" w:rsidRPr="00375E20">
        <w:rPr>
          <w:i/>
          <w:szCs w:val="20"/>
        </w:rPr>
        <w:t xml:space="preserve"> be able to</w:t>
      </w:r>
    </w:p>
    <w:p w14:paraId="3BE28D77" w14:textId="2636AF0A" w:rsidR="00375E20" w:rsidRPr="00375E20" w:rsidRDefault="00241163" w:rsidP="00375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Cs w:val="20"/>
          <w:lang w:eastAsia="en-AU"/>
        </w:rPr>
      </w:pPr>
      <w:r w:rsidRPr="00375E20">
        <w:rPr>
          <w:rFonts w:ascii="Times New Roman" w:eastAsia="Times New Roman" w:hAnsi="Times New Roman" w:cs="Times New Roman"/>
          <w:i/>
          <w:szCs w:val="20"/>
          <w:lang w:eastAsia="en-AU"/>
        </w:rPr>
        <w:t>Login</w:t>
      </w:r>
      <w:r w:rsidR="007E0883">
        <w:rPr>
          <w:rFonts w:ascii="Times New Roman" w:eastAsia="Times New Roman" w:hAnsi="Times New Roman" w:cs="Times New Roman"/>
          <w:i/>
          <w:szCs w:val="20"/>
          <w:lang w:eastAsia="en-AU"/>
        </w:rPr>
        <w:t xml:space="preserve"> to the gam</w:t>
      </w:r>
      <w:r w:rsidR="00B80C34">
        <w:rPr>
          <w:rFonts w:ascii="Times New Roman" w:eastAsia="Times New Roman" w:hAnsi="Times New Roman" w:cs="Times New Roman"/>
          <w:i/>
          <w:szCs w:val="20"/>
          <w:lang w:eastAsia="en-AU"/>
        </w:rPr>
        <w:t>e as a Registered User or a Guest</w:t>
      </w:r>
    </w:p>
    <w:p w14:paraId="4321222E" w14:textId="5460F227" w:rsidR="007E0883" w:rsidRPr="007E0883" w:rsidRDefault="00241163" w:rsidP="007E0883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szCs w:val="20"/>
        </w:rPr>
      </w:pPr>
      <w:r w:rsidRPr="00375E20">
        <w:rPr>
          <w:rFonts w:ascii="Times New Roman" w:eastAsia="Times New Roman" w:hAnsi="Times New Roman" w:cs="Times New Roman"/>
          <w:i/>
          <w:szCs w:val="20"/>
          <w:lang w:eastAsia="en-AU"/>
        </w:rPr>
        <w:t>Play the game locally (on the same device)</w:t>
      </w:r>
    </w:p>
    <w:p w14:paraId="72986695" w14:textId="2140F76E" w:rsidR="00562A13" w:rsidRDefault="007E0883" w:rsidP="00562A13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szCs w:val="20"/>
        </w:rPr>
      </w:pPr>
      <w:r>
        <w:rPr>
          <w:rFonts w:ascii="Times New Roman" w:eastAsia="Times New Roman" w:hAnsi="Times New Roman" w:cs="Times New Roman"/>
          <w:i/>
          <w:szCs w:val="20"/>
          <w:lang w:eastAsia="en-AU"/>
        </w:rPr>
        <w:t>Play the game through a Bluetooth connection (separate devices nearby)</w:t>
      </w:r>
    </w:p>
    <w:p w14:paraId="4805837F" w14:textId="2EFC5476" w:rsidR="00562A13" w:rsidRDefault="00562A13" w:rsidP="00562A13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szCs w:val="20"/>
        </w:rPr>
      </w:pPr>
      <w:r>
        <w:rPr>
          <w:i/>
          <w:szCs w:val="20"/>
        </w:rPr>
        <w:t>Change Settings</w:t>
      </w:r>
      <w:r w:rsidR="007E0883">
        <w:rPr>
          <w:i/>
          <w:szCs w:val="20"/>
        </w:rPr>
        <w:t xml:space="preserve"> (adjusting volume)</w:t>
      </w:r>
    </w:p>
    <w:p w14:paraId="02AAB5D4" w14:textId="1A1EE9CE" w:rsidR="000050CB" w:rsidRDefault="00B33EE3" w:rsidP="00562A13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szCs w:val="20"/>
        </w:rPr>
      </w:pPr>
      <w:r>
        <w:rPr>
          <w:rFonts w:ascii="Times New Roman" w:eastAsia="Times New Roman" w:hAnsi="Times New Roman" w:cs="Times New Roman"/>
          <w:i/>
          <w:szCs w:val="20"/>
          <w:lang w:eastAsia="en-AU"/>
        </w:rPr>
        <w:t>Change Themes</w:t>
      </w:r>
      <w:r w:rsidR="007E0883">
        <w:rPr>
          <w:rFonts w:ascii="Times New Roman" w:eastAsia="Times New Roman" w:hAnsi="Times New Roman" w:cs="Times New Roman"/>
          <w:i/>
          <w:szCs w:val="20"/>
          <w:lang w:eastAsia="en-AU"/>
        </w:rPr>
        <w:t xml:space="preserve"> (adjusting colours or backgrounds)</w:t>
      </w:r>
    </w:p>
    <w:p w14:paraId="0F3A9646" w14:textId="237ABF5B" w:rsidR="00B80C34" w:rsidRPr="00562A13" w:rsidRDefault="00B80C34" w:rsidP="00562A13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szCs w:val="20"/>
        </w:rPr>
      </w:pPr>
      <w:r>
        <w:rPr>
          <w:i/>
          <w:szCs w:val="20"/>
        </w:rPr>
        <w:t>Personalise user image</w:t>
      </w:r>
      <w:r w:rsidR="00AA2EFF">
        <w:rPr>
          <w:i/>
          <w:szCs w:val="20"/>
        </w:rPr>
        <w:t xml:space="preserve"> (By taking a photo)</w:t>
      </w:r>
    </w:p>
    <w:p w14:paraId="55CC1201" w14:textId="2998C579" w:rsidR="00F244DC" w:rsidRPr="00F244DC" w:rsidRDefault="00375E20" w:rsidP="00F244DC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szCs w:val="20"/>
        </w:rPr>
      </w:pPr>
      <w:r w:rsidRPr="00375E20">
        <w:rPr>
          <w:i/>
          <w:szCs w:val="20"/>
        </w:rPr>
        <w:t>View their score</w:t>
      </w:r>
      <w:r w:rsidR="00F244DC">
        <w:rPr>
          <w:i/>
          <w:szCs w:val="20"/>
        </w:rPr>
        <w:br/>
      </w:r>
    </w:p>
    <w:p w14:paraId="2A2E3715" w14:textId="18E5175A" w:rsidR="006C67F5" w:rsidRPr="002C04EE" w:rsidRDefault="00702E1D" w:rsidP="00702E1D">
      <w:pPr>
        <w:pStyle w:val="Heading2"/>
      </w:pPr>
      <w:r>
        <w:t xml:space="preserve">Key </w:t>
      </w:r>
      <w:r w:rsidR="006C67F5" w:rsidRPr="002C04EE">
        <w:t>Non-Functional Requirements</w:t>
      </w:r>
      <w:r w:rsidR="00375E20">
        <w:br/>
      </w:r>
    </w:p>
    <w:p w14:paraId="07D4AD9D" w14:textId="536F0345" w:rsidR="00375E20" w:rsidRPr="00375E20" w:rsidRDefault="00375E20" w:rsidP="00375E20">
      <w:pPr>
        <w:pStyle w:val="ListParagraph"/>
        <w:numPr>
          <w:ilvl w:val="0"/>
          <w:numId w:val="5"/>
        </w:numPr>
        <w:rPr>
          <w:i/>
          <w:szCs w:val="20"/>
        </w:rPr>
      </w:pPr>
      <w:r w:rsidRPr="00375E20">
        <w:rPr>
          <w:i/>
          <w:szCs w:val="20"/>
        </w:rPr>
        <w:t>Users should not be able to play a turn for the other user.</w:t>
      </w:r>
    </w:p>
    <w:p w14:paraId="006AE9B2" w14:textId="5692A920" w:rsidR="00AA2EFF" w:rsidRDefault="00375E20" w:rsidP="00AA2EFF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 w:rsidRPr="00375E20">
        <w:rPr>
          <w:i/>
          <w:szCs w:val="20"/>
        </w:rPr>
        <w:t>Users should be able to easily navigate the title screen</w:t>
      </w:r>
      <w:r w:rsidR="009367F2">
        <w:rPr>
          <w:i/>
          <w:szCs w:val="20"/>
        </w:rPr>
        <w:t>.</w:t>
      </w:r>
    </w:p>
    <w:p w14:paraId="4A4B7E3D" w14:textId="7B21B110" w:rsidR="00AA2EFF" w:rsidRDefault="00AA2EFF" w:rsidP="00AA2EFF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No longer than one second to navigate between each page.</w:t>
      </w:r>
    </w:p>
    <w:p w14:paraId="3F6987DD" w14:textId="40F4670A" w:rsidR="00AA2EFF" w:rsidRDefault="00AA2EFF" w:rsidP="00AA2EFF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New users must be able to navigate the system fully within 5 minutes.</w:t>
      </w:r>
    </w:p>
    <w:p w14:paraId="4DACF4F5" w14:textId="77777777" w:rsidR="00F244DC" w:rsidRDefault="00AA2EFF" w:rsidP="00AA2EFF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Experienced users must be able to navigate the system within 1 minute.</w:t>
      </w:r>
      <w:r w:rsidR="00375E20" w:rsidRPr="00AA2EFF">
        <w:rPr>
          <w:i/>
          <w:sz w:val="20"/>
          <w:szCs w:val="20"/>
        </w:rPr>
        <w:br/>
      </w:r>
    </w:p>
    <w:p w14:paraId="6DF38F08" w14:textId="77777777" w:rsidR="00F244DC" w:rsidRDefault="00F244DC" w:rsidP="00F244DC">
      <w:pPr>
        <w:rPr>
          <w:i/>
          <w:sz w:val="20"/>
          <w:szCs w:val="20"/>
        </w:rPr>
      </w:pPr>
    </w:p>
    <w:p w14:paraId="3A52B14D" w14:textId="48775B07" w:rsidR="00375E20" w:rsidRPr="00F244DC" w:rsidRDefault="00375E20" w:rsidP="00F244DC">
      <w:pPr>
        <w:rPr>
          <w:i/>
          <w:sz w:val="20"/>
          <w:szCs w:val="20"/>
        </w:rPr>
      </w:pPr>
      <w:r w:rsidRPr="00F244DC">
        <w:rPr>
          <w:i/>
          <w:sz w:val="20"/>
          <w:szCs w:val="20"/>
        </w:rPr>
        <w:br/>
      </w:r>
      <w:r w:rsidRPr="00F244DC">
        <w:rPr>
          <w:i/>
          <w:sz w:val="20"/>
          <w:szCs w:val="20"/>
        </w:rPr>
        <w:br/>
      </w:r>
      <w:bookmarkStart w:id="0" w:name="_GoBack"/>
      <w:bookmarkEnd w:id="0"/>
    </w:p>
    <w:p w14:paraId="36CD2400" w14:textId="77777777"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Do you agree we are on the right track with your problem? If so,</w:t>
      </w:r>
    </w:p>
    <w:p w14:paraId="76EAE60B" w14:textId="77777777"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Please Sign here ___________________________</w:t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  <w:t>Date ___________</w:t>
      </w:r>
    </w:p>
    <w:sectPr w:rsidR="00611E31" w:rsidRPr="00611E31" w:rsidSect="00702E1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163B6" w14:textId="77777777" w:rsidR="00B519B7" w:rsidRDefault="00B519B7" w:rsidP="000050CB">
      <w:pPr>
        <w:spacing w:after="0" w:line="240" w:lineRule="auto"/>
      </w:pPr>
      <w:r>
        <w:separator/>
      </w:r>
    </w:p>
  </w:endnote>
  <w:endnote w:type="continuationSeparator" w:id="0">
    <w:p w14:paraId="2AE99641" w14:textId="77777777" w:rsidR="00B519B7" w:rsidRDefault="00B519B7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DA430" w14:textId="77777777" w:rsidR="000050CB" w:rsidRDefault="00375E20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F74256">
      <w:rPr>
        <w:noProof/>
      </w:rPr>
      <w:t>Document2</w:t>
    </w:r>
    <w:r>
      <w:rPr>
        <w:noProof/>
      </w:rPr>
      <w:fldChar w:fldCharType="end"/>
    </w:r>
    <w:r w:rsidR="002C04EE">
      <w:tab/>
    </w:r>
    <w:r w:rsidR="002C04EE">
      <w:tab/>
      <w:t xml:space="preserve">page </w:t>
    </w:r>
    <w:r w:rsidR="002C04EE">
      <w:fldChar w:fldCharType="begin"/>
    </w:r>
    <w:r w:rsidR="002C04EE">
      <w:instrText xml:space="preserve"> PAGE   \* MERGEFORMAT </w:instrText>
    </w:r>
    <w:r w:rsidR="002C04EE">
      <w:fldChar w:fldCharType="separate"/>
    </w:r>
    <w:r w:rsidR="002C04EE">
      <w:rPr>
        <w:noProof/>
      </w:rPr>
      <w:t>1</w:t>
    </w:r>
    <w:r w:rsidR="002C04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C23E" w14:textId="77777777" w:rsidR="00B519B7" w:rsidRDefault="00B519B7" w:rsidP="000050CB">
      <w:pPr>
        <w:spacing w:after="0" w:line="240" w:lineRule="auto"/>
      </w:pPr>
      <w:r>
        <w:separator/>
      </w:r>
    </w:p>
  </w:footnote>
  <w:footnote w:type="continuationSeparator" w:id="0">
    <w:p w14:paraId="706AB675" w14:textId="77777777" w:rsidR="00B519B7" w:rsidRDefault="00B519B7" w:rsidP="0000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F83"/>
    <w:multiLevelType w:val="hybridMultilevel"/>
    <w:tmpl w:val="28103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046B"/>
    <w:multiLevelType w:val="multilevel"/>
    <w:tmpl w:val="5BD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8713C"/>
    <w:multiLevelType w:val="multilevel"/>
    <w:tmpl w:val="CE7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A5CFD"/>
    <w:multiLevelType w:val="multilevel"/>
    <w:tmpl w:val="19F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8307B"/>
    <w:multiLevelType w:val="multilevel"/>
    <w:tmpl w:val="259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56"/>
    <w:rsid w:val="000050CB"/>
    <w:rsid w:val="0001484C"/>
    <w:rsid w:val="001A79D2"/>
    <w:rsid w:val="00241163"/>
    <w:rsid w:val="002C04EE"/>
    <w:rsid w:val="00365262"/>
    <w:rsid w:val="00375E20"/>
    <w:rsid w:val="0042367A"/>
    <w:rsid w:val="0046103E"/>
    <w:rsid w:val="00562A13"/>
    <w:rsid w:val="00611E31"/>
    <w:rsid w:val="006C67F5"/>
    <w:rsid w:val="00702E1D"/>
    <w:rsid w:val="007E0883"/>
    <w:rsid w:val="009367F2"/>
    <w:rsid w:val="00A27110"/>
    <w:rsid w:val="00AA2EFF"/>
    <w:rsid w:val="00B11D44"/>
    <w:rsid w:val="00B33EE3"/>
    <w:rsid w:val="00B519B7"/>
    <w:rsid w:val="00B80C34"/>
    <w:rsid w:val="00C00D30"/>
    <w:rsid w:val="00C115C3"/>
    <w:rsid w:val="00C4395B"/>
    <w:rsid w:val="00CF46B8"/>
    <w:rsid w:val="00DC401F"/>
    <w:rsid w:val="00E12A4A"/>
    <w:rsid w:val="00E74C96"/>
    <w:rsid w:val="00F244DC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9F992"/>
  <w15:chartTrackingRefBased/>
  <w15:docId w15:val="{DD5673E2-0E9E-4AB4-9EC6-689B2EF0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text">
    <w:name w:val="doctex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oclist">
    <w:name w:val="doclis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CB"/>
  </w:style>
  <w:style w:type="paragraph" w:styleId="Footer">
    <w:name w:val="footer"/>
    <w:basedOn w:val="Normal"/>
    <w:link w:val="Foot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CB"/>
  </w:style>
  <w:style w:type="paragraph" w:styleId="ListParagraph">
    <w:name w:val="List Paragraph"/>
    <w:basedOn w:val="Normal"/>
    <w:uiPriority w:val="34"/>
    <w:qFormat/>
    <w:rsid w:val="0037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2019\5WORK\Project%20Templates,%20Details%20and%20Checklist\2_In%20Progress\Problem%20Defini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Problem Definition Template.dotx</Template>
  <TotalTime>142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MICALLEF (001084786)</dc:creator>
  <cp:keywords/>
  <dc:description/>
  <cp:lastModifiedBy>Christian MICALLEF (001084786)</cp:lastModifiedBy>
  <cp:revision>13</cp:revision>
  <dcterms:created xsi:type="dcterms:W3CDTF">2019-03-07T04:57:00Z</dcterms:created>
  <dcterms:modified xsi:type="dcterms:W3CDTF">2019-06-25T04:39:00Z</dcterms:modified>
</cp:coreProperties>
</file>